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F3B27" w14:textId="77777777" w:rsidR="003D0B8F" w:rsidRPr="00870BA8" w:rsidRDefault="00D16F32" w:rsidP="000319B8">
      <w:pPr>
        <w:rPr>
          <w:b/>
          <w:bCs/>
        </w:rPr>
      </w:pPr>
      <w:r w:rsidRPr="00870BA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65544626" wp14:editId="4812F021">
                <wp:simplePos x="0" y="0"/>
                <wp:positionH relativeFrom="page">
                  <wp:posOffset>0</wp:posOffset>
                </wp:positionH>
                <wp:positionV relativeFrom="paragraph">
                  <wp:posOffset>-457200</wp:posOffset>
                </wp:positionV>
                <wp:extent cx="8429625" cy="3190875"/>
                <wp:effectExtent l="0" t="0" r="0" b="0"/>
                <wp:wrapNone/>
                <wp:docPr id="1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9625" cy="3190875"/>
                        </a:xfrm>
                        <a:prstGeom prst="rect">
                          <a:avLst/>
                        </a:prstGeom>
                        <a:blipFill dpi="0"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100000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>
            <w:pict>
              <v:rect w14:anchorId="5DCF9B89" id="Rectangle 1" o:spid="_x0000_s1026" alt="&quot;&quot;" style="position:absolute;margin-left:0;margin-top:-36pt;width:663.75pt;height:251.25pt;z-index:-251657216;visibility:visible;mso-wrap-style:square;mso-width-percent:1000;mso-height-percent:1000;mso-wrap-distance-left:9pt;mso-wrap-distance-top:0;mso-wrap-distance-right:9pt;mso-wrap-distance-bottom:0;mso-position-horizontal:absolute;mso-position-horizontal-relative:page;mso-position-vertical:absolute;mso-position-vertical-relative:text;mso-width-percent:1000;mso-height-percent:1000;mso-width-relative:page;mso-height-relative:page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" stroked="f" strokeweight="1pt">
                <v:fill r:id="rId8" o:title="" recolor="t" rotate="t" type="frame"/>
                <w10:wrap anchorx="page"/>
                <w10:anchorlock/>
              </v:rect>
            </w:pict>
          </mc:Fallback>
        </mc:AlternateContent>
      </w:r>
    </w:p>
    <w:tbl>
      <w:tblPr>
        <w:tblW w:w="5000" w:type="pct"/>
        <w:tblLook w:val="0600" w:firstRow="0" w:lastRow="0" w:firstColumn="0" w:lastColumn="0" w:noHBand="1" w:noVBand="1"/>
        <w:tblCaption w:val="Layout table"/>
      </w:tblPr>
      <w:tblGrid>
        <w:gridCol w:w="990"/>
        <w:gridCol w:w="5472"/>
        <w:gridCol w:w="644"/>
        <w:gridCol w:w="5584"/>
        <w:gridCol w:w="990"/>
      </w:tblGrid>
      <w:tr w:rsidR="003D0B8F" w:rsidRPr="00870BA8" w14:paraId="114AC11C" w14:textId="77777777" w:rsidTr="00235092">
        <w:trPr>
          <w:trHeight w:val="2510"/>
        </w:trPr>
        <w:tc>
          <w:tcPr>
            <w:tcW w:w="13680" w:type="dxa"/>
            <w:gridSpan w:val="5"/>
            <w:vAlign w:val="bottom"/>
          </w:tcPr>
          <w:p w14:paraId="47B77A98" w14:textId="77777777" w:rsidR="003D0B8F" w:rsidRPr="00A77C13" w:rsidRDefault="00870BA8" w:rsidP="00235092">
            <w:pPr>
              <w:pStyle w:val="Title"/>
              <w:rPr>
                <w:b/>
                <w:bCs/>
                <w:color w:val="62B1BF" w:themeColor="accent3"/>
                <w:sz w:val="28"/>
                <w:szCs w:val="28"/>
              </w:rPr>
            </w:pPr>
            <w:r w:rsidRPr="00A77C13">
              <w:rPr>
                <w:b/>
                <w:bCs/>
                <w:color w:val="62B1BF" w:themeColor="accent3"/>
                <w:sz w:val="28"/>
                <w:szCs w:val="28"/>
              </w:rPr>
              <w:t>The title of this article is “Does homeless Mean helpless?”</w:t>
            </w:r>
          </w:p>
          <w:p w14:paraId="3CC760E3" w14:textId="77777777" w:rsidR="005B78A9" w:rsidRPr="00A77C13" w:rsidRDefault="005B78A9" w:rsidP="00870BA8">
            <w:pPr>
              <w:jc w:val="left"/>
              <w:rPr>
                <w:color w:val="62B1BF" w:themeColor="accent3"/>
              </w:rPr>
            </w:pPr>
          </w:p>
          <w:p w14:paraId="77D273FA" w14:textId="47DCA79A" w:rsidR="005B78A9" w:rsidRPr="00A77C13" w:rsidRDefault="005B78A9" w:rsidP="00870BA8">
            <w:pPr>
              <w:jc w:val="left"/>
              <w:rPr>
                <w:color w:val="62B1BF" w:themeColor="accent3"/>
              </w:rPr>
            </w:pPr>
            <w:r w:rsidRPr="00A77C13">
              <w:rPr>
                <w:color w:val="62B1BF" w:themeColor="accent3"/>
              </w:rPr>
              <w:t>I</w:t>
            </w:r>
            <w:r w:rsidR="00870BA8" w:rsidRPr="00A77C13">
              <w:rPr>
                <w:color w:val="62B1BF" w:themeColor="accent3"/>
              </w:rPr>
              <w:t xml:space="preserve">t talks about </w:t>
            </w:r>
            <w:r w:rsidR="00547F70" w:rsidRPr="00A77C13">
              <w:rPr>
                <w:color w:val="62B1BF" w:themeColor="accent3"/>
              </w:rPr>
              <w:t>homelessness</w:t>
            </w:r>
            <w:r w:rsidR="00870BA8" w:rsidRPr="00A77C13">
              <w:rPr>
                <w:color w:val="62B1BF" w:themeColor="accent3"/>
              </w:rPr>
              <w:t>.</w:t>
            </w:r>
          </w:p>
          <w:p w14:paraId="3B2772CE" w14:textId="77777777" w:rsidR="005B78A9" w:rsidRPr="00A77C13" w:rsidRDefault="005B78A9" w:rsidP="00870BA8">
            <w:pPr>
              <w:jc w:val="left"/>
              <w:rPr>
                <w:color w:val="62B1BF" w:themeColor="accent3"/>
              </w:rPr>
            </w:pPr>
          </w:p>
          <w:p w14:paraId="1EA98646" w14:textId="5FB84477" w:rsidR="00870BA8" w:rsidRPr="00A77C13" w:rsidRDefault="00870BA8" w:rsidP="00870BA8">
            <w:pPr>
              <w:jc w:val="left"/>
              <w:rPr>
                <w:color w:val="62B1BF" w:themeColor="accent3"/>
              </w:rPr>
            </w:pPr>
            <w:r w:rsidRPr="00A77C13">
              <w:rPr>
                <w:color w:val="62B1BF" w:themeColor="accent3"/>
              </w:rPr>
              <w:t>The author starts by saying that thousands of youngsters and elderly people live their lives on the streets and the situation is not improving.</w:t>
            </w:r>
          </w:p>
          <w:p w14:paraId="3D84238D" w14:textId="77777777" w:rsidR="005B78A9" w:rsidRPr="00A77C13" w:rsidRDefault="005B78A9" w:rsidP="00870BA8">
            <w:pPr>
              <w:jc w:val="left"/>
              <w:rPr>
                <w:color w:val="62B1BF" w:themeColor="accent3"/>
              </w:rPr>
            </w:pPr>
            <w:r w:rsidRPr="00A77C13">
              <w:rPr>
                <w:color w:val="62B1BF" w:themeColor="accent3"/>
              </w:rPr>
              <w:t xml:space="preserve">     </w:t>
            </w:r>
          </w:p>
          <w:p w14:paraId="1521844C" w14:textId="22C01220" w:rsidR="00870BA8" w:rsidRPr="00A77C13" w:rsidRDefault="00870BA8" w:rsidP="00870BA8">
            <w:pPr>
              <w:jc w:val="left"/>
              <w:rPr>
                <w:color w:val="62B1BF" w:themeColor="accent3"/>
              </w:rPr>
            </w:pPr>
            <w:r w:rsidRPr="00A77C13">
              <w:rPr>
                <w:color w:val="62B1BF" w:themeColor="accent3"/>
              </w:rPr>
              <w:t>This article includes opinions from three people. They are Mrs. Jacks, Mr. Burns and Kevin</w:t>
            </w:r>
          </w:p>
          <w:p w14:paraId="5AA29E45" w14:textId="77777777" w:rsidR="00547F70" w:rsidRPr="00A77C13" w:rsidRDefault="00547F70" w:rsidP="00870BA8">
            <w:pPr>
              <w:jc w:val="left"/>
              <w:rPr>
                <w:color w:val="62B1BF" w:themeColor="accent3"/>
              </w:rPr>
            </w:pPr>
          </w:p>
          <w:p w14:paraId="06860A31" w14:textId="03EED33C" w:rsidR="00547F70" w:rsidRPr="00A77C13" w:rsidRDefault="00547F70" w:rsidP="00870BA8">
            <w:pPr>
              <w:jc w:val="left"/>
              <w:rPr>
                <w:color w:val="62B1BF" w:themeColor="accent3"/>
              </w:rPr>
            </w:pPr>
            <w:r w:rsidRPr="00A77C13">
              <w:rPr>
                <w:color w:val="62B1BF" w:themeColor="accent3"/>
              </w:rPr>
              <w:t xml:space="preserve">Mrs. Jacks is a </w:t>
            </w:r>
            <w:r w:rsidR="00412C4C" w:rsidRPr="00A77C13">
              <w:rPr>
                <w:color w:val="62B1BF" w:themeColor="accent3"/>
              </w:rPr>
              <w:t xml:space="preserve">person </w:t>
            </w:r>
            <w:r w:rsidRPr="00A77C13">
              <w:rPr>
                <w:color w:val="62B1BF" w:themeColor="accent3"/>
              </w:rPr>
              <w:t>who is living in Waverly Retirement Home</w:t>
            </w:r>
            <w:r w:rsidR="00412C4C" w:rsidRPr="00A77C13">
              <w:rPr>
                <w:color w:val="62B1BF" w:themeColor="accent3"/>
              </w:rPr>
              <w:t>. She</w:t>
            </w:r>
            <w:r w:rsidRPr="00A77C13">
              <w:rPr>
                <w:color w:val="62B1BF" w:themeColor="accent3"/>
              </w:rPr>
              <w:t xml:space="preserve"> thinks that the government should </w:t>
            </w:r>
            <w:r w:rsidR="00412C4C" w:rsidRPr="00A77C13">
              <w:rPr>
                <w:color w:val="62B1BF" w:themeColor="accent3"/>
              </w:rPr>
              <w:t>find a solution to</w:t>
            </w:r>
            <w:r w:rsidRPr="00A77C13">
              <w:rPr>
                <w:color w:val="62B1BF" w:themeColor="accent3"/>
              </w:rPr>
              <w:t xml:space="preserve"> this problem.</w:t>
            </w:r>
          </w:p>
          <w:p w14:paraId="741A600D" w14:textId="77777777" w:rsidR="00547F70" w:rsidRPr="00A77C13" w:rsidRDefault="00547F70" w:rsidP="00870BA8">
            <w:pPr>
              <w:jc w:val="left"/>
              <w:rPr>
                <w:color w:val="62B1BF" w:themeColor="accent3"/>
              </w:rPr>
            </w:pPr>
          </w:p>
          <w:p w14:paraId="5719FED7" w14:textId="1905A41F" w:rsidR="00547F70" w:rsidRPr="00A77C13" w:rsidRDefault="00547F70" w:rsidP="00870BA8">
            <w:pPr>
              <w:jc w:val="left"/>
              <w:rPr>
                <w:color w:val="62B1BF" w:themeColor="accent3"/>
              </w:rPr>
            </w:pPr>
            <w:r w:rsidRPr="00A77C13">
              <w:rPr>
                <w:color w:val="62B1BF" w:themeColor="accent3"/>
              </w:rPr>
              <w:t xml:space="preserve">Mr. Burns spent his life on the streets for </w:t>
            </w:r>
            <w:r w:rsidR="00412C4C" w:rsidRPr="00A77C13">
              <w:rPr>
                <w:color w:val="62B1BF" w:themeColor="accent3"/>
              </w:rPr>
              <w:t>almost ten</w:t>
            </w:r>
            <w:r w:rsidRPr="00A77C13">
              <w:rPr>
                <w:color w:val="62B1BF" w:themeColor="accent3"/>
              </w:rPr>
              <w:t xml:space="preserve"> years and he doesn’t need </w:t>
            </w:r>
            <w:r w:rsidR="00412C4C" w:rsidRPr="00A77C13">
              <w:rPr>
                <w:color w:val="62B1BF" w:themeColor="accent3"/>
              </w:rPr>
              <w:t>any assistance</w:t>
            </w:r>
            <w:r w:rsidRPr="00A77C13">
              <w:rPr>
                <w:color w:val="62B1BF" w:themeColor="accent3"/>
              </w:rPr>
              <w:t xml:space="preserve"> from other people because he doesn’t think that he is capable of living like any other citizen.</w:t>
            </w:r>
          </w:p>
          <w:p w14:paraId="392489A2" w14:textId="49C0DC2D" w:rsidR="00547F70" w:rsidRPr="00A77C13" w:rsidRDefault="00547F70" w:rsidP="00870BA8">
            <w:pPr>
              <w:jc w:val="left"/>
              <w:rPr>
                <w:color w:val="62B1BF" w:themeColor="accent3"/>
              </w:rPr>
            </w:pPr>
          </w:p>
          <w:p w14:paraId="67139CA1" w14:textId="7C06698B" w:rsidR="00547F70" w:rsidRPr="00A77C13" w:rsidRDefault="005B78A9" w:rsidP="00870BA8">
            <w:pPr>
              <w:jc w:val="left"/>
              <w:rPr>
                <w:color w:val="62B1BF" w:themeColor="accent3"/>
              </w:rPr>
            </w:pPr>
            <w:r w:rsidRPr="00A77C13">
              <w:rPr>
                <w:color w:val="62B1BF" w:themeColor="accent3"/>
              </w:rPr>
              <w:t xml:space="preserve">And Kevin comes from a violent background, </w:t>
            </w:r>
            <w:r w:rsidR="00412C4C" w:rsidRPr="00A77C13">
              <w:rPr>
                <w:color w:val="62B1BF" w:themeColor="accent3"/>
              </w:rPr>
              <w:t>H</w:t>
            </w:r>
            <w:r w:rsidRPr="00A77C13">
              <w:rPr>
                <w:color w:val="62B1BF" w:themeColor="accent3"/>
              </w:rPr>
              <w:t xml:space="preserve">e </w:t>
            </w:r>
            <w:r w:rsidR="00412C4C" w:rsidRPr="00A77C13">
              <w:rPr>
                <w:color w:val="62B1BF" w:themeColor="accent3"/>
              </w:rPr>
              <w:t>thinks</w:t>
            </w:r>
            <w:r w:rsidRPr="00A77C13">
              <w:rPr>
                <w:color w:val="62B1BF" w:themeColor="accent3"/>
              </w:rPr>
              <w:t xml:space="preserve"> that living in </w:t>
            </w:r>
            <w:r w:rsidR="00412C4C" w:rsidRPr="00A77C13">
              <w:rPr>
                <w:color w:val="62B1BF" w:themeColor="accent3"/>
              </w:rPr>
              <w:t>a government</w:t>
            </w:r>
            <w:r w:rsidRPr="00A77C13">
              <w:rPr>
                <w:color w:val="62B1BF" w:themeColor="accent3"/>
              </w:rPr>
              <w:t xml:space="preserve"> place or back home wouldn’t have made any difference.</w:t>
            </w:r>
          </w:p>
          <w:p w14:paraId="0D2CF8A0" w14:textId="46C1B64D" w:rsidR="00547F70" w:rsidRPr="00870BA8" w:rsidRDefault="00547F70" w:rsidP="00870BA8">
            <w:pPr>
              <w:jc w:val="left"/>
              <w:rPr>
                <w:color w:val="D74734" w:themeColor="accent1"/>
              </w:rPr>
            </w:pPr>
            <w:r>
              <w:rPr>
                <w:color w:val="D74734" w:themeColor="accent1"/>
              </w:rPr>
              <w:t xml:space="preserve"> </w:t>
            </w:r>
          </w:p>
        </w:tc>
      </w:tr>
      <w:tr w:rsidR="005B78A9" w:rsidRPr="005B78A9" w14:paraId="75B098CE" w14:textId="77777777" w:rsidTr="00235092">
        <w:trPr>
          <w:gridAfter w:val="4"/>
          <w:wAfter w:w="12690" w:type="dxa"/>
          <w:trHeight w:val="1652"/>
        </w:trPr>
        <w:tc>
          <w:tcPr>
            <w:tcW w:w="990" w:type="dxa"/>
          </w:tcPr>
          <w:p w14:paraId="751D075E" w14:textId="77777777" w:rsidR="005B78A9" w:rsidRPr="00870BA8" w:rsidRDefault="005B78A9" w:rsidP="005B78A9">
            <w:pPr>
              <w:jc w:val="both"/>
              <w:rPr>
                <w:b/>
                <w:bCs/>
                <w:sz w:val="16"/>
                <w:szCs w:val="16"/>
              </w:rPr>
            </w:pPr>
          </w:p>
        </w:tc>
      </w:tr>
      <w:tr w:rsidR="00156BE4" w:rsidRPr="00870BA8" w14:paraId="38B772B4" w14:textId="77777777" w:rsidTr="00235092">
        <w:trPr>
          <w:trHeight w:val="1584"/>
        </w:trPr>
        <w:tc>
          <w:tcPr>
            <w:tcW w:w="990" w:type="dxa"/>
            <w:tcMar>
              <w:left w:w="0" w:type="dxa"/>
              <w:right w:w="0" w:type="dxa"/>
            </w:tcMar>
          </w:tcPr>
          <w:p w14:paraId="12E31A30" w14:textId="77777777" w:rsidR="00156BE4" w:rsidRPr="00870BA8" w:rsidRDefault="00156BE4" w:rsidP="00156BE4">
            <w:pPr>
              <w:rPr>
                <w:b/>
                <w:bCs/>
              </w:rPr>
            </w:pPr>
          </w:p>
        </w:tc>
        <w:tc>
          <w:tcPr>
            <w:tcW w:w="5472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</w:tcPr>
          <w:p w14:paraId="2D7066F3" w14:textId="73D1E0D7" w:rsidR="00156BE4" w:rsidRPr="005B78A9" w:rsidRDefault="005B78A9" w:rsidP="00895B2D">
            <w:pPr>
              <w:pStyle w:val="Presentername"/>
              <w:rPr>
                <w:b/>
                <w:bCs/>
                <w:color w:val="CFEDF6" w:themeColor="accent4"/>
              </w:rPr>
            </w:pPr>
            <w:r>
              <w:rPr>
                <w:b/>
                <w:bCs/>
                <w:color w:val="CFEDF6" w:themeColor="accent4"/>
              </w:rPr>
              <w:t>65015 [101, 123, 137</w:t>
            </w:r>
            <w:r w:rsidR="00C9452B">
              <w:rPr>
                <w:b/>
                <w:bCs/>
                <w:color w:val="CFEDF6" w:themeColor="accent4"/>
              </w:rPr>
              <w:t>,…,…,…</w:t>
            </w:r>
            <w:r>
              <w:rPr>
                <w:b/>
                <w:bCs/>
                <w:color w:val="CFEDF6" w:themeColor="accent4"/>
              </w:rPr>
              <w:t>]</w:t>
            </w:r>
          </w:p>
        </w:tc>
        <w:tc>
          <w:tcPr>
            <w:tcW w:w="644" w:type="dxa"/>
            <w:tcMar>
              <w:left w:w="0" w:type="dxa"/>
              <w:right w:w="0" w:type="dxa"/>
            </w:tcMar>
          </w:tcPr>
          <w:p w14:paraId="4C2A4501" w14:textId="77777777" w:rsidR="00156BE4" w:rsidRPr="005B78A9" w:rsidRDefault="00156BE4" w:rsidP="00895B2D">
            <w:pPr>
              <w:rPr>
                <w:b/>
                <w:bCs/>
                <w:color w:val="CFEDF6" w:themeColor="accent4"/>
              </w:rPr>
            </w:pPr>
          </w:p>
        </w:tc>
        <w:tc>
          <w:tcPr>
            <w:tcW w:w="5584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</w:tcPr>
          <w:p w14:paraId="0CA61135" w14:textId="179F0A65" w:rsidR="00156BE4" w:rsidRPr="005B78A9" w:rsidRDefault="00000000" w:rsidP="00895B2D">
            <w:pPr>
              <w:pStyle w:val="Dateleft"/>
              <w:framePr w:wrap="around"/>
              <w:rPr>
                <w:b/>
                <w:bCs/>
                <w:color w:val="CFEDF6" w:themeColor="accent4"/>
              </w:rPr>
            </w:pPr>
            <w:sdt>
              <w:sdtPr>
                <w:rPr>
                  <w:b/>
                  <w:bCs/>
                  <w:color w:val="CFEDF6" w:themeColor="accent4"/>
                </w:rPr>
                <w:id w:val="-263302335"/>
                <w:placeholder>
                  <w:docPart w:val="67715B07E6124F46BBB4EDB921002EF5"/>
                </w:placeholder>
                <w:temporary/>
                <w:showingPlcHdr/>
                <w15:appearance w15:val="hidden"/>
              </w:sdtPr>
              <w:sdtContent>
                <w:r w:rsidR="00156BE4" w:rsidRPr="005B78A9">
                  <w:rPr>
                    <w:b/>
                    <w:bCs/>
                    <w:color w:val="CFEDF6" w:themeColor="accent4"/>
                  </w:rPr>
                  <w:t>DATE</w:t>
                </w:r>
              </w:sdtContent>
            </w:sdt>
            <w:r w:rsidR="005B78A9">
              <w:rPr>
                <w:b/>
                <w:bCs/>
                <w:color w:val="CFEDF6" w:themeColor="accent4"/>
              </w:rPr>
              <w:t xml:space="preserve">      2 Feb, 2023</w:t>
            </w:r>
          </w:p>
        </w:tc>
        <w:tc>
          <w:tcPr>
            <w:tcW w:w="990" w:type="dxa"/>
            <w:tcMar>
              <w:left w:w="0" w:type="dxa"/>
              <w:right w:w="0" w:type="dxa"/>
            </w:tcMar>
          </w:tcPr>
          <w:p w14:paraId="59EEC990" w14:textId="7D86A34C" w:rsidR="00156BE4" w:rsidRPr="00870BA8" w:rsidRDefault="00156BE4" w:rsidP="00895B2D">
            <w:pPr>
              <w:pStyle w:val="Dateleft"/>
              <w:framePr w:wrap="around"/>
              <w:rPr>
                <w:b/>
                <w:bCs/>
              </w:rPr>
            </w:pPr>
          </w:p>
        </w:tc>
      </w:tr>
    </w:tbl>
    <w:p w14:paraId="70B8319D" w14:textId="77777777" w:rsidR="003D0B8F" w:rsidRPr="00870BA8" w:rsidRDefault="003D0B8F" w:rsidP="0010090C">
      <w:pPr>
        <w:rPr>
          <w:b/>
          <w:bCs/>
          <w:sz w:val="16"/>
          <w:szCs w:val="16"/>
        </w:rPr>
      </w:pPr>
    </w:p>
    <w:sectPr w:rsidR="003D0B8F" w:rsidRPr="00870BA8" w:rsidSect="000319B8">
      <w:pgSz w:w="15840" w:h="12240" w:orient="landscape"/>
      <w:pgMar w:top="720" w:right="1080" w:bottom="288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7AF6D3" w14:textId="77777777" w:rsidR="002B7CD1" w:rsidRDefault="002B7CD1" w:rsidP="0010090C">
      <w:r>
        <w:separator/>
      </w:r>
    </w:p>
  </w:endnote>
  <w:endnote w:type="continuationSeparator" w:id="0">
    <w:p w14:paraId="292FE043" w14:textId="77777777" w:rsidR="002B7CD1" w:rsidRDefault="002B7CD1" w:rsidP="0010090C">
      <w:r>
        <w:continuationSeparator/>
      </w:r>
    </w:p>
  </w:endnote>
  <w:endnote w:type="continuationNotice" w:id="1">
    <w:p w14:paraId="267B72A9" w14:textId="77777777" w:rsidR="002B7CD1" w:rsidRDefault="002B7CD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B6800B" w14:textId="77777777" w:rsidR="002B7CD1" w:rsidRDefault="002B7CD1" w:rsidP="0010090C">
      <w:r>
        <w:separator/>
      </w:r>
    </w:p>
  </w:footnote>
  <w:footnote w:type="continuationSeparator" w:id="0">
    <w:p w14:paraId="351EA88F" w14:textId="77777777" w:rsidR="002B7CD1" w:rsidRDefault="002B7CD1" w:rsidP="0010090C">
      <w:r>
        <w:continuationSeparator/>
      </w:r>
    </w:p>
  </w:footnote>
  <w:footnote w:type="continuationNotice" w:id="1">
    <w:p w14:paraId="3882B540" w14:textId="77777777" w:rsidR="002B7CD1" w:rsidRDefault="002B7CD1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BA8"/>
    <w:rsid w:val="000319B8"/>
    <w:rsid w:val="000E1561"/>
    <w:rsid w:val="0010090C"/>
    <w:rsid w:val="00156BE4"/>
    <w:rsid w:val="001C0CA7"/>
    <w:rsid w:val="001E3AAD"/>
    <w:rsid w:val="001E755D"/>
    <w:rsid w:val="00235092"/>
    <w:rsid w:val="00283F5C"/>
    <w:rsid w:val="00286146"/>
    <w:rsid w:val="002B7CD1"/>
    <w:rsid w:val="00320A2E"/>
    <w:rsid w:val="00364453"/>
    <w:rsid w:val="003C0805"/>
    <w:rsid w:val="003D0B8F"/>
    <w:rsid w:val="00404D14"/>
    <w:rsid w:val="00412C4C"/>
    <w:rsid w:val="004D47F4"/>
    <w:rsid w:val="0051462D"/>
    <w:rsid w:val="00547F70"/>
    <w:rsid w:val="00557217"/>
    <w:rsid w:val="005616FB"/>
    <w:rsid w:val="00571585"/>
    <w:rsid w:val="005733A4"/>
    <w:rsid w:val="005B1C7C"/>
    <w:rsid w:val="005B78A9"/>
    <w:rsid w:val="005D4B21"/>
    <w:rsid w:val="006C6D4A"/>
    <w:rsid w:val="006F4A87"/>
    <w:rsid w:val="00754A95"/>
    <w:rsid w:val="00815071"/>
    <w:rsid w:val="00862549"/>
    <w:rsid w:val="00870BA8"/>
    <w:rsid w:val="00895B2D"/>
    <w:rsid w:val="00897C2E"/>
    <w:rsid w:val="008A3A0F"/>
    <w:rsid w:val="008B138A"/>
    <w:rsid w:val="008B3920"/>
    <w:rsid w:val="008D3301"/>
    <w:rsid w:val="00942404"/>
    <w:rsid w:val="00967BFA"/>
    <w:rsid w:val="009A58E2"/>
    <w:rsid w:val="009C54D5"/>
    <w:rsid w:val="00A22D03"/>
    <w:rsid w:val="00A4188E"/>
    <w:rsid w:val="00A4581B"/>
    <w:rsid w:val="00A71B25"/>
    <w:rsid w:val="00A72576"/>
    <w:rsid w:val="00A77C13"/>
    <w:rsid w:val="00A95464"/>
    <w:rsid w:val="00AF6532"/>
    <w:rsid w:val="00B13B86"/>
    <w:rsid w:val="00B30004"/>
    <w:rsid w:val="00B754C7"/>
    <w:rsid w:val="00B94BC9"/>
    <w:rsid w:val="00BF5FEF"/>
    <w:rsid w:val="00C9452B"/>
    <w:rsid w:val="00CA25FE"/>
    <w:rsid w:val="00CA4DEF"/>
    <w:rsid w:val="00CB6244"/>
    <w:rsid w:val="00CC41DB"/>
    <w:rsid w:val="00CE1C46"/>
    <w:rsid w:val="00D16F32"/>
    <w:rsid w:val="00E405EE"/>
    <w:rsid w:val="00EA769C"/>
    <w:rsid w:val="00ED577D"/>
    <w:rsid w:val="00ED6F3D"/>
    <w:rsid w:val="00F77243"/>
    <w:rsid w:val="00FD2CC6"/>
    <w:rsid w:val="00FE62BA"/>
    <w:rsid w:val="27CD40A5"/>
    <w:rsid w:val="2E0DBE3F"/>
    <w:rsid w:val="7D276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FCF94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2"/>
        <w:szCs w:val="3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9B8"/>
  </w:style>
  <w:style w:type="paragraph" w:styleId="Heading1">
    <w:name w:val="heading 1"/>
    <w:basedOn w:val="Normal"/>
    <w:next w:val="Normal"/>
    <w:link w:val="Heading1Char"/>
    <w:uiPriority w:val="9"/>
    <w:qFormat/>
    <w:rsid w:val="00895B2D"/>
    <w:pPr>
      <w:outlineLvl w:val="0"/>
    </w:pPr>
    <w:rPr>
      <w:b/>
      <w:bCs/>
      <w:color w:val="D74734" w:themeColor="accent1"/>
      <w:spacing w:val="40"/>
      <w:sz w:val="104"/>
      <w:szCs w:val="10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0B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A4581B"/>
    <w:rPr>
      <w:rFonts w:asciiTheme="majorHAnsi" w:hAnsiTheme="majorHAnsi"/>
      <w:caps/>
      <w:color w:val="3E8B99" w:themeColor="accent3" w:themeShade="BF"/>
      <w:spacing w:val="50"/>
      <w:kern w:val="44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4581B"/>
    <w:rPr>
      <w:rFonts w:asciiTheme="majorHAnsi" w:hAnsiTheme="majorHAnsi"/>
      <w:caps/>
      <w:color w:val="3E8B99" w:themeColor="accent3" w:themeShade="BF"/>
      <w:spacing w:val="50"/>
      <w:kern w:val="44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5B2D"/>
    <w:rPr>
      <w:rFonts w:asciiTheme="majorHAnsi" w:hAnsiTheme="majorHAnsi"/>
      <w:spacing w:val="20"/>
    </w:rPr>
  </w:style>
  <w:style w:type="character" w:customStyle="1" w:styleId="SubtitleChar">
    <w:name w:val="Subtitle Char"/>
    <w:basedOn w:val="DefaultParagraphFont"/>
    <w:link w:val="Subtitle"/>
    <w:uiPriority w:val="11"/>
    <w:rsid w:val="00895B2D"/>
    <w:rPr>
      <w:rFonts w:asciiTheme="majorHAnsi" w:hAnsiTheme="majorHAnsi"/>
      <w:spacing w:val="20"/>
    </w:rPr>
  </w:style>
  <w:style w:type="paragraph" w:customStyle="1" w:styleId="Presentername">
    <w:name w:val="Presenter name"/>
    <w:basedOn w:val="Normal"/>
    <w:uiPriority w:val="99"/>
    <w:qFormat/>
    <w:rsid w:val="00156BE4"/>
    <w:pPr>
      <w:spacing w:before="120"/>
      <w:contextualSpacing/>
      <w:jc w:val="left"/>
    </w:pPr>
    <w:rPr>
      <w:spacing w:val="30"/>
      <w:sz w:val="24"/>
      <w:szCs w:val="24"/>
    </w:rPr>
  </w:style>
  <w:style w:type="paragraph" w:customStyle="1" w:styleId="Dateleft">
    <w:name w:val="Date left"/>
    <w:basedOn w:val="Normal"/>
    <w:next w:val="Normal"/>
    <w:uiPriority w:val="99"/>
    <w:qFormat/>
    <w:rsid w:val="00895B2D"/>
    <w:pPr>
      <w:framePr w:wrap="around" w:hAnchor="text"/>
      <w:spacing w:before="120"/>
      <w:jc w:val="left"/>
    </w:pPr>
    <w:rPr>
      <w:caps/>
      <w:spacing w:val="30"/>
      <w:sz w:val="24"/>
    </w:rPr>
  </w:style>
  <w:style w:type="character" w:styleId="PlaceholderText">
    <w:name w:val="Placeholder Text"/>
    <w:basedOn w:val="DefaultParagraphFont"/>
    <w:uiPriority w:val="99"/>
    <w:semiHidden/>
    <w:rsid w:val="00364453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895B2D"/>
    <w:rPr>
      <w:b/>
      <w:bCs/>
      <w:color w:val="D74734" w:themeColor="accent1"/>
      <w:spacing w:val="40"/>
      <w:sz w:val="104"/>
      <w:szCs w:val="104"/>
    </w:rPr>
  </w:style>
  <w:style w:type="paragraph" w:styleId="NoSpacing">
    <w:name w:val="No Spacing"/>
    <w:uiPriority w:val="1"/>
    <w:semiHidden/>
    <w:rsid w:val="00557217"/>
  </w:style>
  <w:style w:type="character" w:styleId="Emphasis">
    <w:name w:val="Emphasis"/>
    <w:basedOn w:val="DefaultParagraphFont"/>
    <w:uiPriority w:val="20"/>
    <w:semiHidden/>
    <w:rsid w:val="00557217"/>
    <w:rPr>
      <w:i/>
      <w:iCs/>
    </w:rPr>
  </w:style>
  <w:style w:type="paragraph" w:styleId="Header">
    <w:name w:val="header"/>
    <w:basedOn w:val="Normal"/>
    <w:link w:val="HeaderChar"/>
    <w:uiPriority w:val="99"/>
    <w:semiHidden/>
    <w:rsid w:val="001009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D4B21"/>
  </w:style>
  <w:style w:type="paragraph" w:styleId="Footer">
    <w:name w:val="footer"/>
    <w:basedOn w:val="Normal"/>
    <w:link w:val="FooterChar"/>
    <w:uiPriority w:val="99"/>
    <w:semiHidden/>
    <w:rsid w:val="001009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D4B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atthachai\AppData\Local\Microsoft\Office\16.0\DTS\en-US%7bFA301F82-D154-4C53-9735-59D9E1F317FA%7d\%7b485F9125-070C-4AB0-8DD6-8826130F78F0%7dtf78500733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7715B07E6124F46BBB4EDB921002E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BDA04F-4B35-42EF-AB9C-E4805286F556}"/>
      </w:docPartPr>
      <w:docPartBody>
        <w:p w:rsidR="007C6F1D" w:rsidRDefault="00015A18">
          <w:pPr>
            <w:pStyle w:val="67715B07E6124F46BBB4EDB921002EF5"/>
          </w:pPr>
          <w:r w:rsidRPr="00895B2D">
            <w:t>DATE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A18"/>
    <w:rsid w:val="00015A18"/>
    <w:rsid w:val="007C6F1D"/>
    <w:rsid w:val="00E90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7715B07E6124F46BBB4EDB921002EF5">
    <w:name w:val="67715B07E6124F46BBB4EDB921002EF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3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D74734"/>
      </a:accent1>
      <a:accent2>
        <a:srgbClr val="EB7D4A"/>
      </a:accent2>
      <a:accent3>
        <a:srgbClr val="62B1BF"/>
      </a:accent3>
      <a:accent4>
        <a:srgbClr val="CFEDF6"/>
      </a:accent4>
      <a:accent5>
        <a:srgbClr val="DA5644"/>
      </a:accent5>
      <a:accent6>
        <a:srgbClr val="EAC3B0"/>
      </a:accent6>
      <a:hlink>
        <a:srgbClr val="E17E6A"/>
      </a:hlink>
      <a:folHlink>
        <a:srgbClr val="583F5E"/>
      </a:folHlink>
    </a:clrScheme>
    <a:fontScheme name="Custom 87">
      <a:majorFont>
        <a:latin typeface="Franklin Gothic Book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CA8200-6CDF-4749-B7AC-7F2208203A8E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{485F9125-070C-4AB0-8DD6-8826130F78F0}tf78500733_win32</Template>
  <TotalTime>0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2023-02-03T03:43:00Z</dcterms:created>
  <dcterms:modified xsi:type="dcterms:W3CDTF">2023-02-05T10:21:00Z</dcterms:modified>
</cp:coreProperties>
</file>